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345DD" w14:textId="55085E38" w:rsidR="000A750D" w:rsidRPr="000A750D" w:rsidRDefault="003724CF" w:rsidP="000A750D">
      <w:pPr>
        <w:pStyle w:val="Title"/>
        <w:spacing w:before="0"/>
      </w:pPr>
      <w:r>
        <w:t xml:space="preserve">Group </w:t>
      </w:r>
      <w:r w:rsidR="00317267">
        <w:t>Exercise</w:t>
      </w:r>
      <w:bookmarkStart w:id="0" w:name="_GoBack"/>
      <w:bookmarkEnd w:id="0"/>
      <w:r w:rsidR="009F0DEC">
        <w:t xml:space="preserve">: </w:t>
      </w:r>
      <w:r w:rsidR="000A750D">
        <w:t>Site Design</w:t>
      </w:r>
    </w:p>
    <w:p w14:paraId="21EC169D" w14:textId="77777777" w:rsidR="000A750D" w:rsidRDefault="000A750D" w:rsidP="000A750D">
      <w:pPr>
        <w:pStyle w:val="Heading1"/>
        <w:rPr>
          <w:shd w:val="clear" w:color="auto" w:fill="000000"/>
        </w:rPr>
      </w:pPr>
      <w:r>
        <w:t>Overview</w:t>
      </w:r>
    </w:p>
    <w:p w14:paraId="792C4B17" w14:textId="24DF4198" w:rsidR="000A750D" w:rsidRDefault="000A750D" w:rsidP="000A750D">
      <w:pPr>
        <w:spacing w:before="0"/>
      </w:pPr>
      <w:r>
        <w:t>Your first job out of college is for an entrepreneur who’s made his fortune with his uncanny knack for buying the right domain names, then hiring a small clever creative team to build a killer web site for it. He has purchased what he believes will be one of the biggest killer domain names of his career and assigned it to you.  It’s now up to you to design a site for it.  To help you out, he has carefully selected teammates to assist you.  Needless to say, if you do this job well, your career is assured.</w:t>
      </w:r>
      <w:r w:rsidR="00C96850">
        <w:t xml:space="preserve"> Break into groups of 4 or so, and get started on this killer new site!</w:t>
      </w:r>
    </w:p>
    <w:p w14:paraId="3349AB31" w14:textId="77777777" w:rsidR="000A750D" w:rsidRDefault="000A750D" w:rsidP="000A750D">
      <w:r>
        <w:t xml:space="preserve">The domain your boss has purchased is: </w:t>
      </w:r>
      <w:r w:rsidRPr="00927915">
        <w:rPr>
          <w:b/>
        </w:rPr>
        <w:t>octolist.net</w:t>
      </w:r>
    </w:p>
    <w:p w14:paraId="2C3937C4" w14:textId="77777777" w:rsidR="000A750D" w:rsidRDefault="000A750D" w:rsidP="000A750D">
      <w:pPr>
        <w:pStyle w:val="Heading1"/>
      </w:pPr>
      <w:r>
        <w:t xml:space="preserve">Part 1: </w:t>
      </w:r>
      <w:r w:rsidRPr="00FD5361">
        <w:t>Define Purpose</w:t>
      </w:r>
    </w:p>
    <w:p w14:paraId="2A1D2030" w14:textId="77777777" w:rsidR="000A750D" w:rsidRDefault="000A750D" w:rsidP="000A750D">
      <w:pPr>
        <w:pStyle w:val="numberedstep"/>
      </w:pPr>
      <w:r w:rsidRPr="00FD5361">
        <w:t>Why does this site exist?</w:t>
      </w:r>
    </w:p>
    <w:p w14:paraId="3A689DF1" w14:textId="77777777" w:rsidR="000A750D" w:rsidRDefault="000A750D" w:rsidP="000A750D">
      <w:pPr>
        <w:pStyle w:val="ListParagraph"/>
        <w:ind w:left="0"/>
      </w:pPr>
    </w:p>
    <w:p w14:paraId="5A7FEB7C" w14:textId="77777777" w:rsidR="000A750D" w:rsidRDefault="000A750D" w:rsidP="000A750D">
      <w:pPr>
        <w:pStyle w:val="ListParagraph"/>
        <w:ind w:left="0"/>
      </w:pPr>
    </w:p>
    <w:p w14:paraId="7879D214" w14:textId="77777777" w:rsidR="000A750D" w:rsidRDefault="000A750D" w:rsidP="000A750D">
      <w:pPr>
        <w:pStyle w:val="ListParagraph"/>
        <w:ind w:left="0"/>
      </w:pPr>
    </w:p>
    <w:p w14:paraId="747D47E4" w14:textId="77777777" w:rsidR="000A750D" w:rsidRDefault="000A750D" w:rsidP="000A750D">
      <w:pPr>
        <w:pStyle w:val="ListParagraph"/>
        <w:ind w:left="0"/>
      </w:pPr>
    </w:p>
    <w:p w14:paraId="053BF523" w14:textId="77777777" w:rsidR="000A750D" w:rsidRPr="00FD5361" w:rsidRDefault="000A750D" w:rsidP="000A750D">
      <w:pPr>
        <w:pStyle w:val="ListParagraph"/>
        <w:ind w:left="0"/>
      </w:pPr>
    </w:p>
    <w:p w14:paraId="6837E434" w14:textId="77777777" w:rsidR="000A750D" w:rsidRDefault="000A750D" w:rsidP="000A750D">
      <w:pPr>
        <w:pStyle w:val="numberedstep"/>
      </w:pPr>
      <w:r w:rsidRPr="00FD5361">
        <w:t>What do you hope to achieve with it?</w:t>
      </w:r>
    </w:p>
    <w:p w14:paraId="433A8A57" w14:textId="77777777" w:rsidR="000A750D" w:rsidRDefault="000A750D" w:rsidP="000A750D">
      <w:pPr>
        <w:pStyle w:val="ListParagraph"/>
        <w:ind w:left="0"/>
      </w:pPr>
    </w:p>
    <w:p w14:paraId="37D9F137" w14:textId="77777777" w:rsidR="000A750D" w:rsidRDefault="000A750D" w:rsidP="000A750D">
      <w:pPr>
        <w:pStyle w:val="ListParagraph"/>
        <w:ind w:left="0"/>
      </w:pPr>
    </w:p>
    <w:p w14:paraId="3F079B01" w14:textId="77777777" w:rsidR="000A750D" w:rsidRDefault="000A750D" w:rsidP="000A750D">
      <w:pPr>
        <w:pStyle w:val="ListParagraph"/>
        <w:ind w:left="0"/>
      </w:pPr>
    </w:p>
    <w:p w14:paraId="21D24EE8" w14:textId="77777777" w:rsidR="000A750D" w:rsidRDefault="000A750D" w:rsidP="000A750D">
      <w:pPr>
        <w:pStyle w:val="ListParagraph"/>
        <w:ind w:left="0"/>
      </w:pPr>
    </w:p>
    <w:p w14:paraId="1C29D015" w14:textId="77777777" w:rsidR="000A750D" w:rsidRDefault="000A750D" w:rsidP="000A750D">
      <w:pPr>
        <w:pStyle w:val="ListParagraph"/>
        <w:ind w:left="0"/>
      </w:pPr>
    </w:p>
    <w:p w14:paraId="0B207925" w14:textId="77777777" w:rsidR="000A750D" w:rsidRPr="00FD5361" w:rsidRDefault="000A750D" w:rsidP="000A750D">
      <w:pPr>
        <w:pStyle w:val="ListParagraph"/>
        <w:ind w:left="0"/>
      </w:pPr>
    </w:p>
    <w:p w14:paraId="77D426CD" w14:textId="77777777" w:rsidR="000A750D" w:rsidRDefault="000A750D" w:rsidP="000A750D">
      <w:pPr>
        <w:pStyle w:val="numberedstep"/>
        <w:rPr>
          <w:b/>
          <w:sz w:val="30"/>
        </w:rPr>
      </w:pPr>
      <w:r w:rsidRPr="00FD5361">
        <w:t>What's the Goal?</w:t>
      </w:r>
    </w:p>
    <w:p w14:paraId="20E186AD" w14:textId="77777777" w:rsidR="000A750D" w:rsidRDefault="000A750D" w:rsidP="000A750D">
      <w:pPr>
        <w:pStyle w:val="Heading1"/>
      </w:pPr>
      <w:r>
        <w:rPr>
          <w:sz w:val="30"/>
        </w:rPr>
        <w:br w:type="page"/>
      </w:r>
      <w:r>
        <w:lastRenderedPageBreak/>
        <w:t xml:space="preserve">Part 2: </w:t>
      </w:r>
      <w:r w:rsidRPr="00DC48C2">
        <w:t>Consider Audience</w:t>
      </w:r>
    </w:p>
    <w:p w14:paraId="06F86C99" w14:textId="77777777" w:rsidR="000A750D" w:rsidRPr="00F42321" w:rsidRDefault="000A750D" w:rsidP="000A750D">
      <w:pPr>
        <w:pStyle w:val="numberedstep"/>
        <w:numPr>
          <w:ilvl w:val="0"/>
          <w:numId w:val="35"/>
        </w:numPr>
        <w:rPr>
          <w:rFonts w:ascii="Helvetica" w:hAnsi="Helvetica"/>
        </w:rPr>
      </w:pPr>
      <w:r w:rsidRPr="00F42321">
        <w:rPr>
          <w:rFonts w:ascii="Helvetica" w:hAnsi="Helvetica"/>
        </w:rPr>
        <w:t>Who will be using your site?</w:t>
      </w:r>
    </w:p>
    <w:p w14:paraId="036AE395" w14:textId="77777777" w:rsidR="000A750D" w:rsidRDefault="000A750D" w:rsidP="000A750D">
      <w:pPr>
        <w:pStyle w:val="numberedstep"/>
        <w:numPr>
          <w:ilvl w:val="0"/>
          <w:numId w:val="0"/>
        </w:numPr>
        <w:ind w:left="360" w:hanging="360"/>
        <w:rPr>
          <w:rFonts w:ascii="Helvetica" w:hAnsi="Helvetica"/>
        </w:rPr>
      </w:pPr>
    </w:p>
    <w:p w14:paraId="36A96EDF" w14:textId="77777777" w:rsidR="000A750D" w:rsidRDefault="000A750D" w:rsidP="000A750D">
      <w:pPr>
        <w:pStyle w:val="numberedstep"/>
        <w:numPr>
          <w:ilvl w:val="0"/>
          <w:numId w:val="0"/>
        </w:numPr>
        <w:ind w:left="360" w:hanging="360"/>
        <w:rPr>
          <w:rFonts w:ascii="Helvetica" w:hAnsi="Helvetica"/>
        </w:rPr>
      </w:pPr>
    </w:p>
    <w:p w14:paraId="1D0F2D24" w14:textId="77777777" w:rsidR="000A750D" w:rsidRDefault="000A750D" w:rsidP="000A750D">
      <w:pPr>
        <w:pStyle w:val="numberedstep"/>
        <w:numPr>
          <w:ilvl w:val="0"/>
          <w:numId w:val="0"/>
        </w:numPr>
        <w:ind w:left="360" w:hanging="360"/>
        <w:rPr>
          <w:rFonts w:ascii="Helvetica" w:hAnsi="Helvetica"/>
        </w:rPr>
      </w:pPr>
    </w:p>
    <w:p w14:paraId="6A438688" w14:textId="77777777" w:rsidR="000A750D" w:rsidRDefault="000A750D" w:rsidP="000A750D">
      <w:pPr>
        <w:pStyle w:val="numberedstep"/>
        <w:numPr>
          <w:ilvl w:val="0"/>
          <w:numId w:val="0"/>
        </w:numPr>
        <w:ind w:left="360" w:hanging="360"/>
        <w:rPr>
          <w:rFonts w:ascii="Helvetica" w:hAnsi="Helvetica"/>
        </w:rPr>
      </w:pPr>
    </w:p>
    <w:p w14:paraId="3B8D020C" w14:textId="77777777" w:rsidR="000A750D" w:rsidRDefault="000A750D" w:rsidP="000A750D">
      <w:pPr>
        <w:pStyle w:val="numberedstep"/>
        <w:numPr>
          <w:ilvl w:val="0"/>
          <w:numId w:val="0"/>
        </w:numPr>
        <w:ind w:left="360" w:hanging="360"/>
        <w:rPr>
          <w:rFonts w:ascii="Helvetica" w:hAnsi="Helvetica"/>
        </w:rPr>
      </w:pPr>
    </w:p>
    <w:p w14:paraId="2B945CC1" w14:textId="77777777" w:rsidR="000A750D" w:rsidRPr="00DC48C2" w:rsidRDefault="000A750D" w:rsidP="000A750D">
      <w:pPr>
        <w:pStyle w:val="numberedstep"/>
        <w:numPr>
          <w:ilvl w:val="0"/>
          <w:numId w:val="0"/>
        </w:numPr>
        <w:ind w:left="360" w:hanging="360"/>
        <w:rPr>
          <w:rFonts w:ascii="Helvetica" w:hAnsi="Helvetica"/>
        </w:rPr>
      </w:pPr>
    </w:p>
    <w:p w14:paraId="75B71C25" w14:textId="77777777" w:rsidR="000A750D" w:rsidRDefault="000A750D" w:rsidP="000A750D">
      <w:pPr>
        <w:pStyle w:val="numberedstep"/>
      </w:pPr>
      <w:r w:rsidRPr="00DC48C2">
        <w:t>What are some characteristics of these users?</w:t>
      </w:r>
    </w:p>
    <w:p w14:paraId="0CBFB4F3" w14:textId="77777777" w:rsidR="000A750D" w:rsidRDefault="000A750D" w:rsidP="000A750D">
      <w:pPr>
        <w:pStyle w:val="numberedstep"/>
        <w:numPr>
          <w:ilvl w:val="0"/>
          <w:numId w:val="0"/>
        </w:numPr>
        <w:ind w:left="360"/>
        <w:rPr>
          <w:rFonts w:ascii="Helvetica" w:hAnsi="Helvetica"/>
        </w:rPr>
      </w:pPr>
    </w:p>
    <w:p w14:paraId="318D8B58" w14:textId="77777777" w:rsidR="000A750D" w:rsidRDefault="000A750D" w:rsidP="000A750D">
      <w:pPr>
        <w:pStyle w:val="numberedstep"/>
        <w:numPr>
          <w:ilvl w:val="0"/>
          <w:numId w:val="0"/>
        </w:numPr>
        <w:ind w:left="360"/>
        <w:rPr>
          <w:rFonts w:ascii="Helvetica" w:hAnsi="Helvetica"/>
        </w:rPr>
      </w:pPr>
    </w:p>
    <w:p w14:paraId="1E278A3C" w14:textId="77777777" w:rsidR="000A750D" w:rsidRDefault="000A750D" w:rsidP="000A750D">
      <w:pPr>
        <w:pStyle w:val="numberedstep"/>
        <w:numPr>
          <w:ilvl w:val="0"/>
          <w:numId w:val="0"/>
        </w:numPr>
        <w:ind w:left="360"/>
        <w:rPr>
          <w:rFonts w:ascii="Helvetica" w:hAnsi="Helvetica"/>
        </w:rPr>
      </w:pPr>
    </w:p>
    <w:p w14:paraId="6DEEDC69" w14:textId="77777777" w:rsidR="000A750D" w:rsidRDefault="000A750D" w:rsidP="000A750D">
      <w:pPr>
        <w:pStyle w:val="numberedstep"/>
        <w:numPr>
          <w:ilvl w:val="0"/>
          <w:numId w:val="0"/>
        </w:numPr>
        <w:ind w:left="360"/>
        <w:rPr>
          <w:rFonts w:ascii="Helvetica" w:hAnsi="Helvetica"/>
        </w:rPr>
      </w:pPr>
    </w:p>
    <w:p w14:paraId="7F8AA652" w14:textId="77777777" w:rsidR="000A750D" w:rsidRPr="00DC48C2" w:rsidRDefault="000A750D" w:rsidP="000A750D">
      <w:pPr>
        <w:pStyle w:val="numberedstep"/>
        <w:numPr>
          <w:ilvl w:val="0"/>
          <w:numId w:val="0"/>
        </w:numPr>
        <w:ind w:left="360"/>
        <w:rPr>
          <w:rFonts w:ascii="Helvetica" w:hAnsi="Helvetica"/>
        </w:rPr>
      </w:pPr>
    </w:p>
    <w:p w14:paraId="051B9380" w14:textId="77777777" w:rsidR="000A750D" w:rsidRDefault="000A750D" w:rsidP="000A750D">
      <w:pPr>
        <w:pStyle w:val="numberedstep"/>
        <w:rPr>
          <w:rFonts w:ascii="Helvetica" w:hAnsi="Helvetica"/>
        </w:rPr>
      </w:pPr>
      <w:r w:rsidRPr="00DC48C2">
        <w:rPr>
          <w:rFonts w:ascii="Helvetica" w:hAnsi="Helvetica"/>
        </w:rPr>
        <w:t>What technology will they have?</w:t>
      </w:r>
    </w:p>
    <w:p w14:paraId="0DF644C8" w14:textId="77777777" w:rsidR="000A750D" w:rsidRDefault="000A750D" w:rsidP="000A750D">
      <w:pPr>
        <w:pStyle w:val="numberedstep"/>
        <w:numPr>
          <w:ilvl w:val="0"/>
          <w:numId w:val="0"/>
        </w:numPr>
        <w:ind w:left="360"/>
        <w:rPr>
          <w:rFonts w:ascii="Helvetica" w:hAnsi="Helvetica"/>
        </w:rPr>
      </w:pPr>
    </w:p>
    <w:p w14:paraId="3BB977BC" w14:textId="77777777" w:rsidR="000A750D" w:rsidRDefault="000A750D" w:rsidP="000A750D">
      <w:pPr>
        <w:pStyle w:val="numberedstep"/>
        <w:numPr>
          <w:ilvl w:val="0"/>
          <w:numId w:val="0"/>
        </w:numPr>
        <w:ind w:left="360"/>
        <w:rPr>
          <w:rFonts w:ascii="Helvetica" w:hAnsi="Helvetica"/>
        </w:rPr>
      </w:pPr>
    </w:p>
    <w:p w14:paraId="55334149" w14:textId="77777777" w:rsidR="000A750D" w:rsidRDefault="000A750D" w:rsidP="000A750D">
      <w:pPr>
        <w:pStyle w:val="numberedstep"/>
        <w:numPr>
          <w:ilvl w:val="0"/>
          <w:numId w:val="0"/>
        </w:numPr>
        <w:ind w:left="360"/>
        <w:rPr>
          <w:rFonts w:ascii="Helvetica" w:hAnsi="Helvetica"/>
        </w:rPr>
      </w:pPr>
    </w:p>
    <w:p w14:paraId="2A5C6D21" w14:textId="77777777" w:rsidR="000A750D" w:rsidRDefault="000A750D" w:rsidP="000A750D">
      <w:pPr>
        <w:pStyle w:val="numberedstep"/>
        <w:numPr>
          <w:ilvl w:val="0"/>
          <w:numId w:val="0"/>
        </w:numPr>
        <w:ind w:left="360"/>
        <w:rPr>
          <w:rFonts w:ascii="Helvetica" w:hAnsi="Helvetica"/>
        </w:rPr>
      </w:pPr>
    </w:p>
    <w:p w14:paraId="36D35C23" w14:textId="77777777" w:rsidR="000A750D" w:rsidRDefault="000A750D" w:rsidP="000A750D">
      <w:pPr>
        <w:pStyle w:val="numberedstep"/>
        <w:numPr>
          <w:ilvl w:val="0"/>
          <w:numId w:val="0"/>
        </w:numPr>
        <w:ind w:left="360"/>
        <w:rPr>
          <w:rFonts w:ascii="Helvetica" w:hAnsi="Helvetica"/>
        </w:rPr>
      </w:pPr>
    </w:p>
    <w:p w14:paraId="658279B0" w14:textId="77777777" w:rsidR="000A750D" w:rsidRPr="00DC48C2" w:rsidRDefault="000A750D" w:rsidP="000A750D">
      <w:pPr>
        <w:pStyle w:val="numberedstep"/>
        <w:numPr>
          <w:ilvl w:val="0"/>
          <w:numId w:val="0"/>
        </w:numPr>
        <w:ind w:left="360"/>
        <w:rPr>
          <w:rFonts w:ascii="Helvetica" w:hAnsi="Helvetica"/>
        </w:rPr>
      </w:pPr>
    </w:p>
    <w:p w14:paraId="59834002" w14:textId="77777777" w:rsidR="000A750D" w:rsidRPr="00DC48C2" w:rsidRDefault="000A750D" w:rsidP="000A750D">
      <w:pPr>
        <w:pStyle w:val="numberedstep"/>
        <w:rPr>
          <w:rFonts w:ascii="Helvetica" w:hAnsi="Helvetica"/>
        </w:rPr>
      </w:pPr>
      <w:r w:rsidRPr="00DC48C2">
        <w:rPr>
          <w:rFonts w:ascii="Helvetica" w:hAnsi="Helvetica"/>
        </w:rPr>
        <w:t>How might that affect your design?</w:t>
      </w:r>
    </w:p>
    <w:p w14:paraId="1B3B7C39" w14:textId="77777777" w:rsidR="000A750D" w:rsidRDefault="000A750D" w:rsidP="000A750D">
      <w:pPr>
        <w:pStyle w:val="numberedstep"/>
        <w:numPr>
          <w:ilvl w:val="0"/>
          <w:numId w:val="0"/>
        </w:numPr>
        <w:ind w:left="360"/>
        <w:rPr>
          <w:rFonts w:ascii="Helvetica" w:hAnsi="Helvetica"/>
        </w:rPr>
      </w:pPr>
    </w:p>
    <w:p w14:paraId="541954F9" w14:textId="77777777" w:rsidR="000A750D" w:rsidRDefault="000A750D" w:rsidP="000A750D">
      <w:pPr>
        <w:pStyle w:val="numberedstep"/>
        <w:numPr>
          <w:ilvl w:val="0"/>
          <w:numId w:val="0"/>
        </w:numPr>
        <w:ind w:left="360"/>
        <w:rPr>
          <w:b/>
          <w:sz w:val="30"/>
        </w:rPr>
      </w:pPr>
    </w:p>
    <w:p w14:paraId="6ADDAC1F" w14:textId="77777777" w:rsidR="000A750D" w:rsidRDefault="000A750D" w:rsidP="000A750D">
      <w:pPr>
        <w:pStyle w:val="Heading1"/>
      </w:pPr>
      <w:r>
        <w:rPr>
          <w:sz w:val="30"/>
        </w:rPr>
        <w:br w:type="page"/>
      </w:r>
      <w:r>
        <w:t xml:space="preserve">Part 3: </w:t>
      </w:r>
      <w:r w:rsidRPr="00D92E36">
        <w:t>Gather Ideas &amp; Brainstorm</w:t>
      </w:r>
    </w:p>
    <w:p w14:paraId="55210F08"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List numerous ideas without being critical</w:t>
      </w:r>
    </w:p>
    <w:p w14:paraId="704A83CA"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An off-the-wall idea may help bring an excellent 'reasonable' idea to mind</w:t>
      </w:r>
    </w:p>
    <w:p w14:paraId="75AECD12"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List features</w:t>
      </w:r>
    </w:p>
    <w:p w14:paraId="4DFE32EF"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Examine other sites</w:t>
      </w:r>
    </w:p>
    <w:p w14:paraId="2BF4DD5B"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Ask potential users</w:t>
      </w:r>
    </w:p>
    <w:p w14:paraId="6BDCC06D" w14:textId="77777777" w:rsidR="000A750D" w:rsidRPr="00F42321" w:rsidRDefault="000A750D" w:rsidP="000A750D">
      <w:pPr>
        <w:pStyle w:val="numberedstep"/>
        <w:numPr>
          <w:ilvl w:val="0"/>
          <w:numId w:val="0"/>
        </w:numPr>
        <w:ind w:left="360"/>
        <w:rPr>
          <w:rFonts w:ascii="Helvetica" w:hAnsi="Helvetica"/>
        </w:rPr>
      </w:pPr>
    </w:p>
    <w:p w14:paraId="0ECF03AC" w14:textId="77777777" w:rsidR="000A750D" w:rsidRDefault="000A750D" w:rsidP="000A750D">
      <w:pPr>
        <w:pStyle w:val="Heading1"/>
      </w:pPr>
      <w:r>
        <w:rPr>
          <w:sz w:val="30"/>
        </w:rPr>
        <w:br w:type="page"/>
      </w:r>
      <w:r>
        <w:t>Part 4: Organize Ideas</w:t>
      </w:r>
    </w:p>
    <w:p w14:paraId="36CC8A84" w14:textId="77777777" w:rsidR="000A750D" w:rsidRPr="008E2811" w:rsidRDefault="000A750D" w:rsidP="000A750D">
      <w:pPr>
        <w:pStyle w:val="LabNormal"/>
        <w:numPr>
          <w:ilvl w:val="0"/>
          <w:numId w:val="37"/>
        </w:numPr>
        <w:spacing w:before="120"/>
      </w:pPr>
      <w:r w:rsidRPr="008E2811">
        <w:t>Take ideas and consider them</w:t>
      </w:r>
    </w:p>
    <w:p w14:paraId="5FEACA29" w14:textId="77777777" w:rsidR="000A750D" w:rsidRPr="008E2811" w:rsidRDefault="000A750D" w:rsidP="000A750D">
      <w:pPr>
        <w:pStyle w:val="LabNormal"/>
        <w:numPr>
          <w:ilvl w:val="1"/>
          <w:numId w:val="37"/>
        </w:numPr>
        <w:spacing w:before="120"/>
      </w:pPr>
      <w:r w:rsidRPr="008E2811">
        <w:t>Do they help the goals of the site defined at the beginning?</w:t>
      </w:r>
    </w:p>
    <w:p w14:paraId="4D5A696D" w14:textId="77777777" w:rsidR="000A750D" w:rsidRPr="008E2811" w:rsidRDefault="000A750D" w:rsidP="000A750D">
      <w:pPr>
        <w:pStyle w:val="LabNormal"/>
        <w:numPr>
          <w:ilvl w:val="1"/>
          <w:numId w:val="37"/>
        </w:numPr>
        <w:spacing w:before="120"/>
      </w:pPr>
      <w:r w:rsidRPr="008E2811">
        <w:t>Seek maximum impact with minimum resource consumption</w:t>
      </w:r>
    </w:p>
    <w:p w14:paraId="208B4EF8" w14:textId="77777777" w:rsidR="000A750D" w:rsidRPr="008E2811" w:rsidRDefault="000A750D" w:rsidP="000A750D">
      <w:pPr>
        <w:pStyle w:val="LabNormal"/>
        <w:numPr>
          <w:ilvl w:val="0"/>
          <w:numId w:val="37"/>
        </w:numPr>
        <w:spacing w:before="120"/>
      </w:pPr>
      <w:r w:rsidRPr="008E2811">
        <w:t>Sort ideas into categories</w:t>
      </w:r>
    </w:p>
    <w:p w14:paraId="1B6147CD" w14:textId="77777777" w:rsidR="000A750D" w:rsidRDefault="000A750D" w:rsidP="000A750D">
      <w:pPr>
        <w:pStyle w:val="Heading1"/>
      </w:pPr>
      <w:r>
        <w:rPr>
          <w:sz w:val="30"/>
        </w:rPr>
        <w:br w:type="page"/>
      </w:r>
      <w:r>
        <w:t>Part 5: Organize Information</w:t>
      </w:r>
    </w:p>
    <w:p w14:paraId="7E0C56CA" w14:textId="77777777" w:rsidR="000A750D" w:rsidRPr="008E2811" w:rsidRDefault="000A750D" w:rsidP="000A750D">
      <w:pPr>
        <w:pStyle w:val="ListParagraph"/>
        <w:numPr>
          <w:ilvl w:val="0"/>
          <w:numId w:val="39"/>
        </w:numPr>
        <w:spacing w:before="120"/>
        <w:ind w:left="360"/>
      </w:pPr>
      <w:r w:rsidRPr="008E2811">
        <w:t>The structure upon which you will build the site</w:t>
      </w:r>
    </w:p>
    <w:p w14:paraId="3A6A82FD" w14:textId="77777777" w:rsidR="000A750D" w:rsidRPr="008E2811" w:rsidRDefault="000A750D" w:rsidP="000A750D">
      <w:pPr>
        <w:pStyle w:val="ListParagraph"/>
        <w:numPr>
          <w:ilvl w:val="0"/>
          <w:numId w:val="39"/>
        </w:numPr>
        <w:ind w:left="360"/>
      </w:pPr>
      <w:r w:rsidRPr="008E2811">
        <w:t>Needs to be thought out before design</w:t>
      </w:r>
    </w:p>
    <w:p w14:paraId="232FE447" w14:textId="77777777" w:rsidR="000A750D" w:rsidRPr="008E2811" w:rsidRDefault="000A750D" w:rsidP="000A750D">
      <w:pPr>
        <w:pStyle w:val="ListParagraph"/>
        <w:numPr>
          <w:ilvl w:val="0"/>
          <w:numId w:val="39"/>
        </w:numPr>
        <w:ind w:left="360"/>
      </w:pPr>
      <w:r w:rsidRPr="008E2811">
        <w:t>Doesn't need to be absolutely rigid (strong, yet flexible)</w:t>
      </w:r>
    </w:p>
    <w:p w14:paraId="7F552C64" w14:textId="77777777" w:rsidR="000A750D" w:rsidRDefault="000A750D" w:rsidP="000A750D">
      <w:pPr>
        <w:pStyle w:val="Heading1"/>
      </w:pPr>
      <w:r>
        <w:rPr>
          <w:sz w:val="30"/>
        </w:rPr>
        <w:br w:type="page"/>
      </w:r>
      <w:r>
        <w:t>Part 6: Determine Navigation</w:t>
      </w:r>
    </w:p>
    <w:p w14:paraId="0194E5CD" w14:textId="77777777" w:rsidR="000A750D" w:rsidRPr="00483A02" w:rsidRDefault="000A750D" w:rsidP="000A750D">
      <w:pPr>
        <w:pStyle w:val="numberedstep"/>
        <w:numPr>
          <w:ilvl w:val="0"/>
          <w:numId w:val="40"/>
        </w:numPr>
      </w:pPr>
      <w:r w:rsidRPr="00483A02">
        <w:t>How should this be organized?</w:t>
      </w:r>
    </w:p>
    <w:p w14:paraId="4840AB7C" w14:textId="77777777" w:rsidR="000A750D" w:rsidRPr="00483A02" w:rsidRDefault="000A750D" w:rsidP="000A750D">
      <w:pPr>
        <w:pStyle w:val="numberedstep"/>
        <w:numPr>
          <w:ilvl w:val="1"/>
          <w:numId w:val="40"/>
        </w:numPr>
      </w:pPr>
      <w:r w:rsidRPr="00483A02">
        <w:t>By category?</w:t>
      </w:r>
    </w:p>
    <w:p w14:paraId="73FF8EDC" w14:textId="77777777" w:rsidR="000A750D" w:rsidRPr="00483A02" w:rsidRDefault="000A750D" w:rsidP="000A750D">
      <w:pPr>
        <w:pStyle w:val="numberedstep"/>
        <w:numPr>
          <w:ilvl w:val="1"/>
          <w:numId w:val="40"/>
        </w:numPr>
      </w:pPr>
      <w:r w:rsidRPr="00483A02">
        <w:t>By date?</w:t>
      </w:r>
    </w:p>
    <w:p w14:paraId="2E1878EC" w14:textId="77777777" w:rsidR="000A750D" w:rsidRPr="00483A02" w:rsidRDefault="000A750D" w:rsidP="000A750D">
      <w:pPr>
        <w:pStyle w:val="numberedstep"/>
        <w:numPr>
          <w:ilvl w:val="1"/>
          <w:numId w:val="40"/>
        </w:numPr>
      </w:pPr>
      <w:r w:rsidRPr="00483A02">
        <w:t>By alphabetical order?</w:t>
      </w:r>
    </w:p>
    <w:p w14:paraId="7BE3B7E5" w14:textId="77777777" w:rsidR="000A750D" w:rsidRPr="00483A02" w:rsidRDefault="000A750D" w:rsidP="000A750D">
      <w:pPr>
        <w:pStyle w:val="numberedstep"/>
        <w:numPr>
          <w:ilvl w:val="1"/>
          <w:numId w:val="40"/>
        </w:numPr>
      </w:pPr>
      <w:r w:rsidRPr="00483A02">
        <w:t>Others?</w:t>
      </w:r>
    </w:p>
    <w:p w14:paraId="6A12B4F0" w14:textId="77777777" w:rsidR="000A750D" w:rsidRPr="00483A02" w:rsidRDefault="000A750D" w:rsidP="000A750D">
      <w:pPr>
        <w:pStyle w:val="numberedstep"/>
        <w:numPr>
          <w:ilvl w:val="0"/>
          <w:numId w:val="40"/>
        </w:numPr>
      </w:pPr>
      <w:r w:rsidRPr="00483A02">
        <w:t>Draw a conceptual diagram.</w:t>
      </w:r>
    </w:p>
    <w:p w14:paraId="6AB458FD" w14:textId="77777777" w:rsidR="000A750D" w:rsidRDefault="000A750D" w:rsidP="000A750D">
      <w:pPr>
        <w:pStyle w:val="Heading1"/>
      </w:pPr>
      <w:r>
        <w:rPr>
          <w:sz w:val="30"/>
        </w:rPr>
        <w:br w:type="page"/>
      </w:r>
      <w:r>
        <w:t>Part 7: Sketch Pages</w:t>
      </w:r>
    </w:p>
    <w:p w14:paraId="23C6E124" w14:textId="77777777" w:rsidR="000A750D" w:rsidRDefault="000A750D" w:rsidP="000A750D">
      <w:pPr>
        <w:pStyle w:val="LabNormal"/>
      </w:pPr>
      <w:r w:rsidRPr="00905B4A">
        <w:t>Use Blank Paper and Design Tools provided by your professor.</w:t>
      </w:r>
    </w:p>
    <w:p w14:paraId="1FB7E5E4" w14:textId="77777777" w:rsidR="000A750D" w:rsidRDefault="000A750D" w:rsidP="000A750D">
      <w:pPr>
        <w:pStyle w:val="Heading1"/>
      </w:pPr>
      <w:r>
        <w:t>Part 8: Present Design to the Class</w:t>
      </w:r>
    </w:p>
    <w:p w14:paraId="6CFB1E10" w14:textId="35135705" w:rsidR="000A750D" w:rsidRPr="00905B4A" w:rsidRDefault="00E64049" w:rsidP="000A750D">
      <w:pPr>
        <w:pStyle w:val="LabNormal"/>
      </w:pPr>
      <w:r>
        <w:t>Probably at the beginning of next class, unless we have time today!</w:t>
      </w:r>
    </w:p>
    <w:p w14:paraId="78BD3B87" w14:textId="77777777" w:rsidR="000A750D" w:rsidRPr="000A750D" w:rsidRDefault="000A750D" w:rsidP="000A750D">
      <w:pPr>
        <w:rPr>
          <w:rStyle w:val="IntenseEmphasis"/>
          <w:b w:val="0"/>
          <w:bCs w:val="0"/>
          <w:i w:val="0"/>
          <w:iCs w:val="0"/>
          <w:color w:val="auto"/>
        </w:rPr>
      </w:pPr>
    </w:p>
    <w:sectPr w:rsidR="000A750D" w:rsidRPr="000A750D" w:rsidSect="009F0DEC">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84A87" w14:textId="77777777" w:rsidR="00F01F97" w:rsidRDefault="00F01F97" w:rsidP="000A750D">
      <w:pPr>
        <w:spacing w:line="240" w:lineRule="auto"/>
      </w:pPr>
      <w:r>
        <w:separator/>
      </w:r>
    </w:p>
  </w:endnote>
  <w:endnote w:type="continuationSeparator" w:id="0">
    <w:p w14:paraId="6863AF65" w14:textId="77777777" w:rsidR="00F01F97" w:rsidRDefault="00F01F97" w:rsidP="000A7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74B30" w14:textId="77777777" w:rsidR="00F01F97" w:rsidRDefault="00F01F97" w:rsidP="000A750D">
      <w:pPr>
        <w:spacing w:line="240" w:lineRule="auto"/>
      </w:pPr>
      <w:r>
        <w:separator/>
      </w:r>
    </w:p>
  </w:footnote>
  <w:footnote w:type="continuationSeparator" w:id="0">
    <w:p w14:paraId="196B9271" w14:textId="77777777" w:rsidR="00F01F97" w:rsidRDefault="00F01F97" w:rsidP="000A75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1C005" w14:textId="61672443" w:rsidR="000A750D" w:rsidRPr="000A750D" w:rsidRDefault="000A750D" w:rsidP="000A750D">
    <w:pPr>
      <w:pStyle w:val="Header"/>
      <w:spacing w:before="0"/>
      <w:ind w:left="1080"/>
      <w:rPr>
        <w:rStyle w:val="BookTit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FEA5724"/>
    <w:lvl w:ilvl="0">
      <w:start w:val="1"/>
      <w:numFmt w:val="decimal"/>
      <w:pStyle w:val="numberedstep"/>
      <w:lvlText w:val="%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0"/>
        <w:specVanish w:val="0"/>
      </w:rPr>
    </w:lvl>
  </w:abstractNum>
  <w:abstractNum w:abstractNumId="1">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10992"/>
    <w:multiLevelType w:val="hybridMultilevel"/>
    <w:tmpl w:val="A06CD2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B348F5"/>
    <w:multiLevelType w:val="hybridMultilevel"/>
    <w:tmpl w:val="30E2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nsid w:val="73DD2F2B"/>
    <w:multiLevelType w:val="hybridMultilevel"/>
    <w:tmpl w:val="74401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AE19F6"/>
    <w:multiLevelType w:val="hybridMultilevel"/>
    <w:tmpl w:val="6040C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8D7A97"/>
    <w:multiLevelType w:val="hybridMultilevel"/>
    <w:tmpl w:val="AA7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34"/>
  </w:num>
  <w:num w:numId="3">
    <w:abstractNumId w:val="6"/>
  </w:num>
  <w:num w:numId="4">
    <w:abstractNumId w:val="24"/>
  </w:num>
  <w:num w:numId="5">
    <w:abstractNumId w:val="37"/>
  </w:num>
  <w:num w:numId="6">
    <w:abstractNumId w:val="3"/>
  </w:num>
  <w:num w:numId="7">
    <w:abstractNumId w:val="4"/>
  </w:num>
  <w:num w:numId="8">
    <w:abstractNumId w:val="23"/>
  </w:num>
  <w:num w:numId="9">
    <w:abstractNumId w:val="17"/>
  </w:num>
  <w:num w:numId="10">
    <w:abstractNumId w:val="27"/>
  </w:num>
  <w:num w:numId="11">
    <w:abstractNumId w:val="35"/>
  </w:num>
  <w:num w:numId="12">
    <w:abstractNumId w:val="21"/>
  </w:num>
  <w:num w:numId="13">
    <w:abstractNumId w:val="10"/>
  </w:num>
  <w:num w:numId="14">
    <w:abstractNumId w:val="31"/>
  </w:num>
  <w:num w:numId="15">
    <w:abstractNumId w:val="18"/>
  </w:num>
  <w:num w:numId="16">
    <w:abstractNumId w:val="19"/>
  </w:num>
  <w:num w:numId="17">
    <w:abstractNumId w:val="8"/>
  </w:num>
  <w:num w:numId="18">
    <w:abstractNumId w:val="9"/>
  </w:num>
  <w:num w:numId="19">
    <w:abstractNumId w:val="11"/>
  </w:num>
  <w:num w:numId="20">
    <w:abstractNumId w:val="2"/>
  </w:num>
  <w:num w:numId="21">
    <w:abstractNumId w:val="22"/>
  </w:num>
  <w:num w:numId="22">
    <w:abstractNumId w:val="7"/>
  </w:num>
  <w:num w:numId="23">
    <w:abstractNumId w:val="25"/>
  </w:num>
  <w:num w:numId="24">
    <w:abstractNumId w:val="28"/>
  </w:num>
  <w:num w:numId="25">
    <w:abstractNumId w:val="14"/>
  </w:num>
  <w:num w:numId="26">
    <w:abstractNumId w:val="20"/>
  </w:num>
  <w:num w:numId="27">
    <w:abstractNumId w:val="15"/>
  </w:num>
  <w:num w:numId="28">
    <w:abstractNumId w:val="12"/>
  </w:num>
  <w:num w:numId="29">
    <w:abstractNumId w:val="16"/>
  </w:num>
  <w:num w:numId="30">
    <w:abstractNumId w:val="1"/>
  </w:num>
  <w:num w:numId="31">
    <w:abstractNumId w:val="5"/>
  </w:num>
  <w:num w:numId="32">
    <w:abstractNumId w:val="30"/>
  </w:num>
  <w:num w:numId="33">
    <w:abstractNumId w:val="29"/>
  </w:num>
  <w:num w:numId="34">
    <w:abstractNumId w:val="0"/>
  </w:num>
  <w:num w:numId="35">
    <w:abstractNumId w:val="0"/>
    <w:lvlOverride w:ilvl="0">
      <w:startOverride w:val="1"/>
    </w:lvlOverride>
  </w:num>
  <w:num w:numId="36">
    <w:abstractNumId w:val="13"/>
  </w:num>
  <w:num w:numId="37">
    <w:abstractNumId w:val="32"/>
  </w:num>
  <w:num w:numId="38">
    <w:abstractNumId w:val="36"/>
  </w:num>
  <w:num w:numId="39">
    <w:abstractNumId w:val="2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attachedTemplate r:id="rId1"/>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1CE4"/>
    <w:rsid w:val="000A750D"/>
    <w:rsid w:val="00314015"/>
    <w:rsid w:val="00317267"/>
    <w:rsid w:val="003724CF"/>
    <w:rsid w:val="006B521A"/>
    <w:rsid w:val="00891CE4"/>
    <w:rsid w:val="009B1E5D"/>
    <w:rsid w:val="009F0DEC"/>
    <w:rsid w:val="00C74336"/>
    <w:rsid w:val="00C96850"/>
    <w:rsid w:val="00E64049"/>
    <w:rsid w:val="00F0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90C0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0D"/>
    <w:pPr>
      <w:spacing w:before="360" w:after="0" w:line="288" w:lineRule="auto"/>
    </w:pPr>
    <w:rPr>
      <w:rFonts w:eastAsia="Times" w:cs="Times New Roman"/>
      <w:szCs w:val="20"/>
    </w:rPr>
  </w:style>
  <w:style w:type="paragraph" w:styleId="Heading1">
    <w:name w:val="heading 1"/>
    <w:basedOn w:val="Normal"/>
    <w:next w:val="Normal"/>
    <w:link w:val="Heading1Char"/>
    <w:uiPriority w:val="9"/>
    <w:qFormat/>
    <w:rsid w:val="00F431C3"/>
    <w:pPr>
      <w:keepNext/>
      <w:keepLines/>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b/>
      <w:sz w:val="20"/>
    </w:rPr>
  </w:style>
  <w:style w:type="paragraph" w:customStyle="1" w:styleId="Text">
    <w:name w:val="_Text"/>
    <w:basedOn w:val="Normal"/>
    <w:rsid w:val="008F12C0"/>
    <w:pPr>
      <w:spacing w:line="240" w:lineRule="auto"/>
    </w:pPr>
    <w:rPr>
      <w:rFonts w:ascii="Arial" w:eastAsia="Times New Roman" w:hAnsi="Arial"/>
    </w:rPr>
  </w:style>
  <w:style w:type="paragraph" w:customStyle="1" w:styleId="Blockquote">
    <w:name w:val="Blockquote"/>
    <w:basedOn w:val="Normal"/>
    <w:rsid w:val="00E10691"/>
    <w:pPr>
      <w:spacing w:line="240" w:lineRule="auto"/>
      <w:ind w:left="360" w:right="360"/>
    </w:pPr>
    <w:rPr>
      <w:rFonts w:ascii="Times New Roman" w:eastAsia="Times New Roman" w:hAnsi="Times New Roman"/>
      <w:sz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sz w:val="20"/>
    </w:rPr>
  </w:style>
  <w:style w:type="paragraph" w:customStyle="1" w:styleId="DefinitionList">
    <w:name w:val="Definition List"/>
    <w:basedOn w:val="Normal"/>
    <w:next w:val="Normal"/>
    <w:rsid w:val="003E7698"/>
    <w:pPr>
      <w:spacing w:line="240" w:lineRule="auto"/>
      <w:ind w:left="360"/>
    </w:pPr>
    <w:rPr>
      <w:rFonts w:ascii="Times New Roman" w:eastAsia="Times New Roman" w:hAnsi="Times New Roman"/>
      <w:sz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customStyle="1" w:styleId="Topicheading">
    <w:name w:val="Topic heading"/>
    <w:basedOn w:val="Normal"/>
    <w:rsid w:val="000A750D"/>
    <w:pPr>
      <w:shd w:val="clear" w:color="auto" w:fill="000000"/>
      <w:jc w:val="right"/>
    </w:pPr>
    <w:rPr>
      <w:rFonts w:ascii="Helvetica" w:hAnsi="Helvetica"/>
      <w:color w:val="FFFFFF"/>
    </w:rPr>
  </w:style>
  <w:style w:type="paragraph" w:customStyle="1" w:styleId="SectionHeading">
    <w:name w:val="Section Heading"/>
    <w:basedOn w:val="Normal"/>
    <w:next w:val="LabNormal"/>
    <w:rsid w:val="000A750D"/>
    <w:pPr>
      <w:keepNext/>
      <w:shd w:val="pct30" w:color="auto" w:fill="FFFFFF"/>
      <w:jc w:val="right"/>
    </w:pPr>
    <w:rPr>
      <w:rFonts w:ascii="Helvetica" w:hAnsi="Helvetica"/>
    </w:rPr>
  </w:style>
  <w:style w:type="paragraph" w:customStyle="1" w:styleId="LabNormal">
    <w:name w:val="Lab Normal"/>
    <w:basedOn w:val="Normal"/>
    <w:rsid w:val="000A750D"/>
    <w:rPr>
      <w:rFonts w:ascii="Helvetica" w:hAnsi="Helvetica"/>
      <w:sz w:val="20"/>
    </w:rPr>
  </w:style>
  <w:style w:type="paragraph" w:customStyle="1" w:styleId="numberedstep">
    <w:name w:val="numberedstep"/>
    <w:basedOn w:val="Normal"/>
    <w:rsid w:val="000A750D"/>
    <w:pPr>
      <w:numPr>
        <w:numId w:val="34"/>
      </w:numPr>
      <w:spacing w:before="120" w:after="1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mark:Library:Application%20Support:Microsoft:Office:User%20Templates:My%20Templates:320%20Document%20Template.dotx"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System:Users:mark:Library:Application Support:Microsoft:Office:User Templates:My Templates:320 Document Template.dotx</Template>
  <TotalTime>5</TotalTime>
  <Pages>7</Pages>
  <Words>280</Words>
  <Characters>1599</Characters>
  <Application>Microsoft Macintosh Word</Application>
  <DocSecurity>0</DocSecurity>
  <Lines>13</Lines>
  <Paragraphs>3</Paragraphs>
  <ScaleCrop>false</ScaleCrop>
  <Manager/>
  <Company>Hewlett-Packard Company</Company>
  <LinksUpToDate>false</LinksUpToDate>
  <CharactersWithSpaces>1876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Sean Boyle</cp:lastModifiedBy>
  <cp:revision>9</cp:revision>
  <cp:lastPrinted>2010-08-22T22:39:00Z</cp:lastPrinted>
  <dcterms:created xsi:type="dcterms:W3CDTF">2010-10-11T19:26:00Z</dcterms:created>
  <dcterms:modified xsi:type="dcterms:W3CDTF">2016-04-13T19:41:00Z</dcterms:modified>
  <cp:category/>
</cp:coreProperties>
</file>